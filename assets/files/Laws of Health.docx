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D04BD" w:rsidRDefault="004F452E">
              <w:pPr>
                <w:pStyle w:val="Publishwithline"/>
              </w:pPr>
              <w:r>
                <w:t>Laws of Health – Dr Saurabh Ranjan</w:t>
              </w:r>
            </w:p>
          </w:sdtContent>
        </w:sdt>
        <w:p w:rsidR="00CD04BD" w:rsidRDefault="00CD04BD">
          <w:pPr>
            <w:pStyle w:val="underline"/>
          </w:pPr>
        </w:p>
        <w:p w:rsidR="00CD04BD" w:rsidRDefault="00D755B0">
          <w:pPr>
            <w:pStyle w:val="PadderBetweenControlandBody"/>
          </w:pPr>
        </w:p>
      </w:sdtContent>
    </w:sdt>
    <w:p w:rsidR="004F452E" w:rsidRDefault="004F452E" w:rsidP="004F452E">
      <w:pPr>
        <w:pStyle w:val="ListParagraph"/>
        <w:numPr>
          <w:ilvl w:val="0"/>
          <w:numId w:val="1"/>
        </w:numPr>
      </w:pPr>
      <w:r>
        <w:t>First most Factor of Health is Food/ Nutrition.</w:t>
      </w:r>
    </w:p>
    <w:p w:rsidR="004F452E" w:rsidRDefault="004F452E" w:rsidP="004F452E">
      <w:r>
        <w:t xml:space="preserve">Have </w:t>
      </w:r>
      <w:r>
        <w:t xml:space="preserve">Right </w:t>
      </w:r>
      <w:r>
        <w:t xml:space="preserve">Vegan or, </w:t>
      </w:r>
      <w:r>
        <w:t xml:space="preserve">Vegetarian Fresh </w:t>
      </w:r>
      <w:proofErr w:type="spellStart"/>
      <w:r>
        <w:t>Satvic</w:t>
      </w:r>
      <w:proofErr w:type="spellEnd"/>
      <w:r>
        <w:t xml:space="preserve"> </w:t>
      </w:r>
      <w:proofErr w:type="spellStart"/>
      <w:r>
        <w:t>Vaat</w:t>
      </w:r>
      <w:proofErr w:type="spellEnd"/>
      <w:r>
        <w:t>-Pitta-</w:t>
      </w:r>
      <w:proofErr w:type="spellStart"/>
      <w:r>
        <w:t>Kapha</w:t>
      </w:r>
      <w:proofErr w:type="spellEnd"/>
      <w:r>
        <w:t xml:space="preserve"> Food</w:t>
      </w:r>
      <w:r>
        <w:t>.</w:t>
      </w:r>
      <w:r w:rsidR="00D755B0">
        <w:t xml:space="preserve"> Take plenty of Fruits in the morning.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>Consume Food in Right nostril breathing.</w:t>
      </w:r>
      <w:r>
        <w:t xml:space="preserve"> 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 xml:space="preserve">Drink </w:t>
      </w:r>
      <w:r>
        <w:t>Water 40</w:t>
      </w:r>
      <w:r>
        <w:t>-60</w:t>
      </w:r>
      <w:r>
        <w:t xml:space="preserve"> min. before in left nostril breathing</w:t>
      </w:r>
      <w:r>
        <w:t>.</w:t>
      </w:r>
      <w:r w:rsidR="00D755B0">
        <w:t xml:space="preserve"> Bless Water before putting it into your body.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 xml:space="preserve">Sit in </w:t>
      </w:r>
      <w:r>
        <w:t>MEDITATION</w:t>
      </w:r>
      <w:r>
        <w:t xml:space="preserve"> daily, to Keep mind relaxed and harness cosmic energy.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 xml:space="preserve">Listen </w:t>
      </w:r>
      <w:r>
        <w:t xml:space="preserve">Classical Music </w:t>
      </w:r>
      <w:r>
        <w:t xml:space="preserve">or, </w:t>
      </w:r>
      <w:proofErr w:type="gramStart"/>
      <w:r>
        <w:t>If</w:t>
      </w:r>
      <w:proofErr w:type="gramEnd"/>
      <w:r>
        <w:t xml:space="preserve"> possible, Learn it. Do </w:t>
      </w:r>
      <w:r>
        <w:t>Riyaz</w:t>
      </w:r>
      <w:r>
        <w:t xml:space="preserve"> daily. It’s perfect, Healthy entertainment.</w:t>
      </w:r>
      <w:r>
        <w:t xml:space="preserve">  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>Positive Thinking-n-Speaking</w:t>
      </w:r>
      <w:r>
        <w:t xml:space="preserve"> – Practice Writing Affirmation. Or, Speaking in</w:t>
      </w:r>
      <w:r w:rsidR="00D755B0">
        <w:t xml:space="preserve"> </w:t>
      </w:r>
      <w:r>
        <w:t xml:space="preserve">front of </w:t>
      </w:r>
      <w:r w:rsidR="00D755B0">
        <w:t xml:space="preserve">the </w:t>
      </w:r>
      <w:r>
        <w:t>Mirror.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>Being with 5 Most Healthy People you know in your city</w:t>
      </w:r>
      <w:r>
        <w:t>. Go in morning walk, communicate with most charming person.</w:t>
      </w:r>
    </w:p>
    <w:p w:rsidR="004F452E" w:rsidRDefault="004F452E" w:rsidP="004F452E">
      <w:pPr>
        <w:ind w:left="720"/>
      </w:pPr>
      <w:r>
        <w:t xml:space="preserve">Watch </w:t>
      </w:r>
      <w:r>
        <w:t xml:space="preserve">Ramdev Baba, </w:t>
      </w:r>
      <w:proofErr w:type="spellStart"/>
      <w:r>
        <w:t>Biswaroop</w:t>
      </w:r>
      <w:proofErr w:type="spellEnd"/>
      <w:r>
        <w:t xml:space="preserve"> Roy Choudhary, </w:t>
      </w:r>
      <w:r>
        <w:t xml:space="preserve">Rajiv Dixit, </w:t>
      </w:r>
      <w:proofErr w:type="spellStart"/>
      <w:r>
        <w:t>Mantak</w:t>
      </w:r>
      <w:proofErr w:type="spellEnd"/>
      <w:r>
        <w:t xml:space="preserve"> Chia, </w:t>
      </w:r>
      <w:proofErr w:type="spellStart"/>
      <w:r>
        <w:t>Zhi</w:t>
      </w:r>
      <w:proofErr w:type="spellEnd"/>
      <w:r>
        <w:t xml:space="preserve"> </w:t>
      </w:r>
      <w:proofErr w:type="spellStart"/>
      <w:r>
        <w:t>Ghang</w:t>
      </w:r>
      <w:proofErr w:type="spellEnd"/>
      <w:r>
        <w:t xml:space="preserve"> Sha, Joe </w:t>
      </w:r>
      <w:proofErr w:type="spellStart"/>
      <w:r>
        <w:t>Dispenza</w:t>
      </w:r>
      <w:proofErr w:type="spellEnd"/>
      <w:r>
        <w:t xml:space="preserve">, </w:t>
      </w:r>
      <w:proofErr w:type="spellStart"/>
      <w:r>
        <w:t>Jasmuheen</w:t>
      </w:r>
      <w:proofErr w:type="spellEnd"/>
      <w:r>
        <w:t xml:space="preserve"> on YouTube.</w:t>
      </w:r>
      <w:r>
        <w:t xml:space="preserve">   </w:t>
      </w:r>
    </w:p>
    <w:p w:rsidR="004F452E" w:rsidRDefault="004F452E" w:rsidP="004F452E">
      <w:pPr>
        <w:pStyle w:val="ListParagraph"/>
        <w:numPr>
          <w:ilvl w:val="0"/>
          <w:numId w:val="1"/>
        </w:numPr>
      </w:pPr>
      <w:r>
        <w:t xml:space="preserve">Do </w:t>
      </w:r>
      <w:r>
        <w:t xml:space="preserve">Acupressure </w:t>
      </w:r>
      <w:r>
        <w:t xml:space="preserve">of </w:t>
      </w:r>
      <w:r>
        <w:t>Li4, 11, Lv3, Sp6,</w:t>
      </w:r>
      <w:r>
        <w:t xml:space="preserve"> PC6, PC3.5,</w:t>
      </w:r>
      <w:r>
        <w:t xml:space="preserve"> St36</w:t>
      </w:r>
      <w:r>
        <w:t>, GB 38 daily esp. of tender points.</w:t>
      </w:r>
    </w:p>
    <w:p w:rsidR="004F452E" w:rsidRDefault="004F452E" w:rsidP="004F452E">
      <w:r>
        <w:t xml:space="preserve">       </w:t>
      </w:r>
      <w:r>
        <w:t>9.</w:t>
      </w:r>
      <w:r>
        <w:t xml:space="preserve">    Sun Gazing (</w:t>
      </w:r>
      <w:r>
        <w:t xml:space="preserve">Must </w:t>
      </w:r>
      <w:r>
        <w:t xml:space="preserve">for </w:t>
      </w:r>
      <w:proofErr w:type="spellStart"/>
      <w:r>
        <w:t>kapha</w:t>
      </w:r>
      <w:proofErr w:type="spellEnd"/>
      <w:r>
        <w:t xml:space="preserve"> people</w:t>
      </w:r>
      <w:r>
        <w:t xml:space="preserve"> or, whose</w:t>
      </w:r>
      <w:r>
        <w:t xml:space="preserve"> BMI </w:t>
      </w:r>
      <w:r>
        <w:t xml:space="preserve">is </w:t>
      </w:r>
      <w:r>
        <w:t>in upper range)</w:t>
      </w:r>
      <w:r w:rsidR="00D755B0">
        <w:t xml:space="preserve"> – during Safe hours (first 2 hours after the sunrise). In winter, anytime is ok.</w:t>
      </w:r>
    </w:p>
    <w:p w:rsidR="004F452E" w:rsidRDefault="004F452E" w:rsidP="004F452E">
      <w:r>
        <w:t xml:space="preserve">     </w:t>
      </w:r>
      <w:r>
        <w:t>10.</w:t>
      </w:r>
      <w:r>
        <w:t xml:space="preserve">    Sleep on Time, </w:t>
      </w:r>
      <w:r>
        <w:t xml:space="preserve">Have </w:t>
      </w:r>
      <w:r>
        <w:t xml:space="preserve">Sex only with one partner +- </w:t>
      </w:r>
      <w:r>
        <w:t xml:space="preserve">Learn </w:t>
      </w:r>
      <w:r>
        <w:t>Tantra.</w:t>
      </w:r>
      <w:r w:rsidR="00D755B0">
        <w:t xml:space="preserve"> Sleep as per body need.</w:t>
      </w:r>
    </w:p>
    <w:bookmarkEnd w:id="0"/>
    <w:p w:rsidR="00CD04BD" w:rsidRDefault="00CD04BD"/>
    <w:sectPr w:rsidR="00CD04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25ED4"/>
    <w:multiLevelType w:val="hybridMultilevel"/>
    <w:tmpl w:val="C032E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F452E"/>
    <w:rsid w:val="004F452E"/>
    <w:rsid w:val="00B17445"/>
    <w:rsid w:val="00CD04BD"/>
    <w:rsid w:val="00D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017F"/>
  <w15:docId w15:val="{30ECB96A-7708-422A-891A-1F1CCE3E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%20Ranjan-pc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A19F-43BA-4A34-875A-A0063FBA32CF}"/>
      </w:docPartPr>
      <w:docPartBody>
        <w:p w:rsidR="00000000" w:rsidRDefault="004024EF">
          <w:r w:rsidRPr="00CB3A7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EF"/>
    <w:rsid w:val="004024EF"/>
    <w:rsid w:val="00F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4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Laws of Health – Dr Saurabh Ranjan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Ranjan-pc</dc:creator>
  <cp:keywords/>
  <dc:description/>
  <cp:lastModifiedBy>Saurabh Ranjan</cp:lastModifiedBy>
  <cp:revision>1</cp:revision>
  <dcterms:created xsi:type="dcterms:W3CDTF">2017-11-11T18:21:00Z</dcterms:created>
  <dcterms:modified xsi:type="dcterms:W3CDTF">2017-11-11T18:34:00Z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